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475" w:rsidRPr="00484475" w:rsidRDefault="00484475" w:rsidP="004844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484475">
        <w:rPr>
          <w:rFonts w:ascii="Menlo" w:eastAsia="Times New Roman" w:hAnsi="Menlo" w:cs="Menlo"/>
          <w:color w:val="808080"/>
          <w:sz w:val="18"/>
          <w:szCs w:val="18"/>
        </w:rPr>
        <w:t xml:space="preserve">#2 Find CSV file, #3 Format </w:t>
      </w:r>
      <w:proofErr w:type="spellStart"/>
      <w:r w:rsidRPr="00484475">
        <w:rPr>
          <w:rFonts w:ascii="Menlo" w:eastAsia="Times New Roman" w:hAnsi="Menlo" w:cs="Menlo"/>
          <w:color w:val="808080"/>
          <w:sz w:val="18"/>
          <w:szCs w:val="18"/>
        </w:rPr>
        <w:t>dataframe</w:t>
      </w:r>
      <w:proofErr w:type="spellEnd"/>
      <w:r w:rsidRPr="00484475">
        <w:rPr>
          <w:rFonts w:ascii="Menlo" w:eastAsia="Times New Roman" w:hAnsi="Menlo" w:cs="Menlo"/>
          <w:color w:val="808080"/>
          <w:sz w:val="18"/>
          <w:szCs w:val="18"/>
        </w:rPr>
        <w:t xml:space="preserve"> correctly and print 1-5 rows.</w:t>
      </w:r>
      <w:r w:rsidRPr="00484475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 xml:space="preserve">import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pandas 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 xml:space="preserve">as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pd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user_columns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'NAME'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'CLUB'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'LEAGUE'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'POSITION'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'TIER'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'RATING'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'PACE'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'SHOOTING'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'PASSING'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'DRIBBLING'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'DEFENDING'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'PHYSICAL'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'LOADDATE'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soccer = pd.read_table(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'https://raw.githubusercontent.com/kafagy/fifa-FUT-Data/master/FIFA19.csv'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</w:t>
      </w:r>
      <w:proofErr w:type="spellStart"/>
      <w:r w:rsidRPr="00484475">
        <w:rPr>
          <w:rFonts w:ascii="Menlo" w:eastAsia="Times New Roman" w:hAnsi="Menlo" w:cs="Menlo"/>
          <w:color w:val="AA4926"/>
          <w:sz w:val="18"/>
          <w:szCs w:val="18"/>
        </w:rPr>
        <w:t>sep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','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</w:t>
      </w:r>
      <w:r w:rsidRPr="00484475">
        <w:rPr>
          <w:rFonts w:ascii="Menlo" w:eastAsia="Times New Roman" w:hAnsi="Menlo" w:cs="Menlo"/>
          <w:color w:val="AA4926"/>
          <w:sz w:val="18"/>
          <w:szCs w:val="18"/>
        </w:rPr>
        <w:t>header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484475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484475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</w:t>
      </w:r>
      <w:r w:rsidRPr="00484475">
        <w:rPr>
          <w:rFonts w:ascii="Menlo" w:eastAsia="Times New Roman" w:hAnsi="Menlo" w:cs="Menlo"/>
          <w:color w:val="AA4926"/>
          <w:sz w:val="18"/>
          <w:szCs w:val="18"/>
        </w:rPr>
        <w:t>names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=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user_columns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soccerheader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soccer.head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soccerheader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08080"/>
          <w:sz w:val="18"/>
          <w:szCs w:val="18"/>
        </w:rPr>
        <w:t>#4 Print each series by themselves</w:t>
      </w:r>
      <w:r w:rsidRPr="00484475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a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player_name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a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'NAME'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player_name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b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club_name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b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'CLUB'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club_name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c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league_name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c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'LEAGUE'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league_name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d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position_name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d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'POSITION'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position_name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e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tier = e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'TIER'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(tier)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f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rating_status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f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'RATING'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rating_status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g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pace = g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'PACE'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(pace)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h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lastRenderedPageBreak/>
        <w:t>shooting_level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h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'SHOOTING'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shooting_level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passing_level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'PASSING'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passing_level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j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dribbling_skill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j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'DRIBBLING'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dribbling_skill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k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defending_level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k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'DEFENDING'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defending_level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l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physicality = l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'PHYSICAL'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(physicality)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m = soccer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load_date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 = m 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'LOADDATE'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484475">
        <w:rPr>
          <w:rFonts w:ascii="Menlo" w:eastAsia="Times New Roman" w:hAnsi="Menlo" w:cs="Menlo"/>
          <w:color w:val="A9B7C6"/>
          <w:sz w:val="18"/>
          <w:szCs w:val="18"/>
        </w:rPr>
        <w:t>load_date</w:t>
      </w:r>
      <w:proofErr w:type="spellEnd"/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08080"/>
          <w:sz w:val="18"/>
          <w:szCs w:val="18"/>
        </w:rPr>
        <w:t>#Create a new column combining 2 of existing columns</w:t>
      </w:r>
      <w:r w:rsidRPr="00484475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  <w:t>soccer[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'Club-League'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 = soccer[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'CLUB'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 xml:space="preserve">] + 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 xml:space="preserve">'-'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+ soccer[</w:t>
      </w:r>
      <w:r w:rsidRPr="00484475">
        <w:rPr>
          <w:rFonts w:ascii="Menlo" w:eastAsia="Times New Roman" w:hAnsi="Menlo" w:cs="Menlo"/>
          <w:color w:val="6A8759"/>
          <w:sz w:val="18"/>
          <w:szCs w:val="18"/>
        </w:rPr>
        <w:t>'LEAGUE'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1FE6C8">
            <wp:simplePos x="0" y="0"/>
            <wp:positionH relativeFrom="column">
              <wp:posOffset>10633</wp:posOffset>
            </wp:positionH>
            <wp:positionV relativeFrom="paragraph">
              <wp:posOffset>4365832</wp:posOffset>
            </wp:positionV>
            <wp:extent cx="3396376" cy="3859618"/>
            <wp:effectExtent l="0" t="0" r="0" b="1270"/>
            <wp:wrapTopAndBottom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08 at 7.32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57" cy="3864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475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484475">
        <w:rPr>
          <w:rFonts w:ascii="Menlo" w:eastAsia="Times New Roman" w:hAnsi="Menlo" w:cs="Menlo"/>
          <w:color w:val="A9B7C6"/>
          <w:sz w:val="18"/>
          <w:szCs w:val="18"/>
        </w:rPr>
        <w:t>(soccer)</w:t>
      </w:r>
    </w:p>
    <w:p w:rsidR="00AF4917" w:rsidRDefault="0048447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3966077</wp:posOffset>
            </wp:positionV>
            <wp:extent cx="3423285" cy="3894455"/>
            <wp:effectExtent l="0" t="0" r="5715" b="4445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08 at 7.33.4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3423285" cy="3906520"/>
            <wp:effectExtent l="0" t="0" r="5715" b="5080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08 at 7.33.1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475" w:rsidRDefault="0048447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3780155</wp:posOffset>
            </wp:positionV>
            <wp:extent cx="3256915" cy="3715385"/>
            <wp:effectExtent l="0" t="0" r="0" b="571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08 at 7.34.1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180340</wp:posOffset>
            </wp:positionV>
            <wp:extent cx="3256915" cy="3699510"/>
            <wp:effectExtent l="0" t="0" r="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08 at 7.33.5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484475" w:rsidSect="004358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08A" w:rsidRDefault="0048008A" w:rsidP="00353AB8">
      <w:r>
        <w:separator/>
      </w:r>
    </w:p>
  </w:endnote>
  <w:endnote w:type="continuationSeparator" w:id="0">
    <w:p w:rsidR="0048008A" w:rsidRDefault="0048008A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08A" w:rsidRDefault="0048008A" w:rsidP="00353AB8">
      <w:r>
        <w:separator/>
      </w:r>
    </w:p>
  </w:footnote>
  <w:footnote w:type="continuationSeparator" w:id="0">
    <w:p w:rsidR="0048008A" w:rsidRDefault="0048008A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75"/>
    <w:rsid w:val="00353AB8"/>
    <w:rsid w:val="00391A23"/>
    <w:rsid w:val="00435881"/>
    <w:rsid w:val="0048008A"/>
    <w:rsid w:val="00484475"/>
    <w:rsid w:val="00CE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2F02"/>
  <w15:chartTrackingRefBased/>
  <w15:docId w15:val="{EFF2DC40-785B-1646-8A26-01DB119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6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2020-01-09T03:31:00Z</dcterms:created>
  <dcterms:modified xsi:type="dcterms:W3CDTF">2020-01-09T03:37:00Z</dcterms:modified>
</cp:coreProperties>
</file>