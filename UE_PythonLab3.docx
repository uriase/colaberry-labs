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97F" w:rsidRDefault="0053797F" w:rsidP="00537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r w:rsidRPr="0053797F">
        <w:rPr>
          <w:rFonts w:ascii="Menlo" w:eastAsia="Times New Roman" w:hAnsi="Menlo" w:cs="Menlo"/>
          <w:color w:val="808080"/>
          <w:sz w:val="18"/>
          <w:szCs w:val="18"/>
        </w:rPr>
        <w:t># 2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Food_List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'Pizza'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'Burgers'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'Chinese'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'Spaghetti'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'Pasta'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53797F">
        <w:rPr>
          <w:rFonts w:ascii="Menlo" w:eastAsia="Times New Roman" w:hAnsi="Menlo" w:cs="Menlo"/>
          <w:color w:val="6A8759"/>
          <w:sz w:val="18"/>
          <w:szCs w:val="18"/>
        </w:rPr>
        <w:t>Tritip</w:t>
      </w:r>
      <w:proofErr w:type="spellEnd"/>
      <w:r w:rsidRPr="0053797F">
        <w:rPr>
          <w:rFonts w:ascii="Menlo" w:eastAsia="Times New Roman" w:hAnsi="Menlo" w:cs="Menlo"/>
          <w:color w:val="6A8759"/>
          <w:sz w:val="18"/>
          <w:szCs w:val="18"/>
        </w:rPr>
        <w:t xml:space="preserve"> Steak'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'Tacos'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'Ice Cream'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'Brownies'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'Soup'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food 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Food_List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(food)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 xml:space="preserve">'One of my favorite foods is: %s'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% food)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Whatever input added after the 'for' statement would be considered the variable.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3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'Ford'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'Honda'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53797F">
        <w:rPr>
          <w:rFonts w:ascii="Menlo" w:eastAsia="Times New Roman" w:hAnsi="Menlo" w:cs="Menlo"/>
          <w:color w:val="6A8759"/>
          <w:sz w:val="18"/>
          <w:szCs w:val="18"/>
        </w:rPr>
        <w:t>Mazeratti</w:t>
      </w:r>
      <w:proofErr w:type="spellEnd"/>
      <w:r w:rsidRPr="0053797F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'Hyundai'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'GMC'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'Dodge'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'Lexus'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'Mazda'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'Toyota'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'Fiat'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cars 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(cars)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4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Extra_Food_List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'Sushi'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'Burrito'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'Caviar'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Food_List.extend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Extra_Food_List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Food_List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Other_Car_List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'Tesla'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'Aguilar'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53797F">
        <w:rPr>
          <w:rFonts w:ascii="Menlo" w:eastAsia="Times New Roman" w:hAnsi="Menlo" w:cs="Menlo"/>
          <w:color w:val="6A8759"/>
          <w:sz w:val="18"/>
          <w:szCs w:val="18"/>
        </w:rPr>
        <w:t>Murcielag</w:t>
      </w:r>
      <w:proofErr w:type="spellEnd"/>
      <w:r w:rsidRPr="0053797F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Car_List.extend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Other_Car_List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5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food 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Food_List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 xml:space="preserve">'I love eating %s'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% food)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6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cars 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 xml:space="preserve">'I love driving %s'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% cars)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7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Var = </w:t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150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8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Var 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150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 xml:space="preserve">'Just Added: %s to the list'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% Var)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9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3797F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Food_List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53797F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proofErr w:type="spellStart"/>
      <w:r w:rsidRPr="0053797F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) &gt;= 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 xml:space="preserve">'I cannot afford %s' 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 xml:space="preserve">% 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Car_List.remove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53797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t># take note that '1' = Logic test, as long as there is some VALUE/STRING, it makes it 1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  <w:t xml:space="preserve"># The actual List name NOT VARIABLE) i.e. </w:t>
      </w:r>
      <w:proofErr w:type="spellStart"/>
      <w:r w:rsidRPr="0053797F">
        <w:rPr>
          <w:rFonts w:ascii="Menlo" w:eastAsia="Times New Roman" w:hAnsi="Menlo" w:cs="Menlo"/>
          <w:color w:val="808080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808080"/>
          <w:sz w:val="18"/>
          <w:szCs w:val="18"/>
        </w:rPr>
        <w:t>[0], the '[0]' = is the POSITIONING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  <w:t># of the list itself.</w:t>
      </w: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</w:p>
    <w:p w:rsidR="0053797F" w:rsidRPr="0053797F" w:rsidRDefault="0053797F" w:rsidP="00537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53797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797F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gramStart"/>
      <w:r w:rsidRPr="0053797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53797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proofErr w:type="gramEnd"/>
      <w:r w:rsidRPr="0053797F">
        <w:rPr>
          <w:rFonts w:ascii="Menlo" w:eastAsia="Times New Roman" w:hAnsi="Menlo" w:cs="Menlo"/>
          <w:color w:val="A9B7C6"/>
          <w:sz w:val="18"/>
          <w:szCs w:val="18"/>
        </w:rPr>
        <w:t>Car_List</w:t>
      </w:r>
      <w:proofErr w:type="spellEnd"/>
      <w:r w:rsidRPr="0053797F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53797F" w:rsidRDefault="0053797F"/>
    <w:p w:rsidR="0053797F" w:rsidRDefault="002A6AC3">
      <w:r>
        <w:rPr>
          <w:noProof/>
        </w:rPr>
        <w:drawing>
          <wp:inline distT="0" distB="0" distL="0" distR="0">
            <wp:extent cx="5943600" cy="29514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0 at 3.01.1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9514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0 at 3.01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7F" w:rsidSect="004358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50C" w:rsidRDefault="0084650C" w:rsidP="00353AB8">
      <w:r>
        <w:separator/>
      </w:r>
    </w:p>
  </w:endnote>
  <w:endnote w:type="continuationSeparator" w:id="0">
    <w:p w:rsidR="0084650C" w:rsidRDefault="0084650C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50C" w:rsidRDefault="0084650C" w:rsidP="00353AB8">
      <w:r>
        <w:separator/>
      </w:r>
    </w:p>
  </w:footnote>
  <w:footnote w:type="continuationSeparator" w:id="0">
    <w:p w:rsidR="0084650C" w:rsidRDefault="0084650C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7F"/>
    <w:rsid w:val="002A6AC3"/>
    <w:rsid w:val="00353AB8"/>
    <w:rsid w:val="00391A23"/>
    <w:rsid w:val="00435881"/>
    <w:rsid w:val="0053797F"/>
    <w:rsid w:val="0084650C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82657974-5527-E943-9BBB-33FEE3CC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2</cp:revision>
  <dcterms:created xsi:type="dcterms:W3CDTF">2019-12-10T23:00:00Z</dcterms:created>
  <dcterms:modified xsi:type="dcterms:W3CDTF">2019-12-10T23:02:00Z</dcterms:modified>
</cp:coreProperties>
</file>