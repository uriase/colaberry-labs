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917" w:rsidRDefault="00551F5A">
      <w:r>
        <w:rPr>
          <w:noProof/>
        </w:rPr>
        <w:drawing>
          <wp:inline distT="0" distB="0" distL="0" distR="0">
            <wp:extent cx="5943600" cy="31343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97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34055"/>
            <wp:effectExtent l="0" t="0" r="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917" w:rsidSect="004358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CCF" w:rsidRDefault="00B46CCF" w:rsidP="00353AB8">
      <w:r>
        <w:separator/>
      </w:r>
    </w:p>
  </w:endnote>
  <w:endnote w:type="continuationSeparator" w:id="0">
    <w:p w:rsidR="00B46CCF" w:rsidRDefault="00B46CCF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CCF" w:rsidRDefault="00B46CCF" w:rsidP="00353AB8">
      <w:r>
        <w:separator/>
      </w:r>
    </w:p>
  </w:footnote>
  <w:footnote w:type="continuationSeparator" w:id="0">
    <w:p w:rsidR="00B46CCF" w:rsidRDefault="00B46CCF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5A"/>
    <w:rsid w:val="00353AB8"/>
    <w:rsid w:val="00391A23"/>
    <w:rsid w:val="00435881"/>
    <w:rsid w:val="00551F5A"/>
    <w:rsid w:val="00B46CCF"/>
    <w:rsid w:val="00C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2F02"/>
  <w15:chartTrackingRefBased/>
  <w15:docId w15:val="{98344E81-5F36-234E-8890-16181A9B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2020-01-19T21:46:00Z</dcterms:created>
  <dcterms:modified xsi:type="dcterms:W3CDTF">2020-01-19T21:46:00Z</dcterms:modified>
</cp:coreProperties>
</file>