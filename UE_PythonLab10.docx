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A33" w:rsidRPr="00017A33" w:rsidRDefault="00017A33" w:rsidP="00017A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proofErr w:type="spellStart"/>
      <w:proofErr w:type="gram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mysql.connector</w:t>
      </w:r>
      <w:proofErr w:type="spellEnd"/>
      <w:proofErr w:type="gramEnd"/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mydb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mysql.connector.connect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AA4926"/>
          <w:sz w:val="18"/>
          <w:szCs w:val="18"/>
        </w:rPr>
        <w:t>host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'127.0.0.1'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AA4926"/>
          <w:sz w:val="18"/>
          <w:szCs w:val="18"/>
        </w:rPr>
        <w:t>user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'root'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AA4926"/>
          <w:sz w:val="18"/>
          <w:szCs w:val="18"/>
        </w:rPr>
        <w:t>passwd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'Formylove14'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AA4926"/>
          <w:sz w:val="18"/>
          <w:szCs w:val="18"/>
        </w:rPr>
        <w:t>database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adventureworks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mydb.cursor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'1. Find Total Sales by Credit Card Type:'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t>#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mycursor.execute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 xml:space="preserve">('SELECT    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CardType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>, SUM(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a.TotalDue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 xml:space="preserve">) AS 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TotalSales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 xml:space="preserve"> \</w:t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br/>
        <w:t xml:space="preserve">#                FROM    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salesorderheader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 xml:space="preserve"> a \</w:t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br/>
        <w:t xml:space="preserve">#                inner join  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creditcard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 xml:space="preserve"> b \</w:t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br/>
        <w:t xml:space="preserve">#                ON  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a.CreditCardID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b.CreditCardID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 xml:space="preserve"> \</w:t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br/>
        <w:t xml:space="preserve">#                GROUP BY    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CardType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>;')</w:t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br/>
        <w:t>#print(</w:t>
      </w:r>
      <w:proofErr w:type="spellStart"/>
      <w:r w:rsidRPr="00017A33">
        <w:rPr>
          <w:rFonts w:ascii="Menlo" w:eastAsia="Times New Roman" w:hAnsi="Menlo" w:cs="Menlo"/>
          <w:color w:val="808080"/>
          <w:sz w:val="18"/>
          <w:szCs w:val="18"/>
        </w:rPr>
        <w:t>mycursor.fetchall</w:t>
      </w:r>
      <w:proofErr w:type="spellEnd"/>
      <w:r w:rsidRPr="00017A33">
        <w:rPr>
          <w:rFonts w:ascii="Menlo" w:eastAsia="Times New Roman" w:hAnsi="Menlo" w:cs="Menlo"/>
          <w:color w:val="808080"/>
          <w:sz w:val="18"/>
          <w:szCs w:val="18"/>
        </w:rPr>
        <w:t>())</w:t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mycursor.execute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'SELECT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creditcard.cardtype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>, SUM(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salesorderheader.totaldue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) as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TotalSales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 FROM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creditcard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 INNER JOIN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creditcard.creditcardid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salesorderheader.creditcardid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 group by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creditcard.cardtype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>;'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Sales_By_CreditCardType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mycursor.fetchall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Sales_By_CreditCardType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(x)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'2. Find Total Sales by Product:'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mycursor.execute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'select product.name as Product, SUM(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salesorderheader.totaldue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) as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TotalSales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from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salesorderdetail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left outer join product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salesorderdetail.productid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product.productid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left outer join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salesorderdetail.salesorderid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salesorderheader.salesorderid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group by product.name;'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Sales_By_Product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mycursor.fetchall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Sales_By_Product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(x)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'3. Print Total Sales by Ship State:'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mycursor.execute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'select SUM(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salesorderheader.totaldue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) as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TotalSales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,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stateprovince.stateprovincecode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as State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from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left outer join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stateprovince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salesorderheader.territoryid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stateprovince.TerritoryID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left outer join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shipmethod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salesorderheader.shipmethodid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shipmethod.shipmethodid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group by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stateprovince.stateprovincecode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>;'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lastRenderedPageBreak/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Sales_By_ShipState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mycursor.fetchall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Sales_By_ShipState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(x)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'4. Print Total Sales by Territory Group:'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mycursor.execute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'select SUM(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salesorderheader.subtotal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) as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TotalSales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,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salesterritory.name as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TerritoryGroup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from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left outer join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salesterritory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salesorderheader.territoryid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salesterritory.territoryid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group by salesterritory.name;'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Sales_By_TerritoryGroup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mycursor.fetchall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Sales_By_TerritoryGroup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(x)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'5. Find Total Sales by Ship Method:'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mycursor.execute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'select SUM(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salesorderheader.totaldue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) as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TotalSales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,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shipmethod.name as Method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from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inner join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shipmethod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salesorderheader.shipmethodid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shipmethod.shipmethodid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group by shipmethod.name;'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Sales_By_ShipMethod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mycursor.fetchall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Sales_By_ShipMethod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(x)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'6. Find Total Sales by Product Subcategory:'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mycursor.execute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>'select sum(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salesorderdetail.linetotal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) as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TotalSales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,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productsubcategory.name as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SubCategoryName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from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salesorderdetail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inner join product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salesorderdetail.productid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product.productid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inner join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productsubcategory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on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product.productsubcategoryid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6A8759"/>
          <w:sz w:val="18"/>
          <w:szCs w:val="18"/>
        </w:rPr>
        <w:t>productsubcategory.ProductSubcategoryID</w:t>
      </w:r>
      <w:proofErr w:type="spellEnd"/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>\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6A8759"/>
          <w:sz w:val="18"/>
          <w:szCs w:val="18"/>
        </w:rPr>
        <w:t xml:space="preserve">                group by productsubcategory.name;'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Sales_By_ProductSubcategory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mycursor.fetchall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 xml:space="preserve">x </w:t>
      </w:r>
      <w:r w:rsidRPr="00017A33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017A33">
        <w:rPr>
          <w:rFonts w:ascii="Menlo" w:eastAsia="Times New Roman" w:hAnsi="Menlo" w:cs="Menlo"/>
          <w:color w:val="A9B7C6"/>
          <w:sz w:val="18"/>
          <w:szCs w:val="18"/>
        </w:rPr>
        <w:t>Sales_By_ProductSubcategory</w:t>
      </w:r>
      <w:proofErr w:type="spellEnd"/>
      <w:r w:rsidRPr="00017A33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017A33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017A33">
        <w:rPr>
          <w:rFonts w:ascii="Menlo" w:eastAsia="Times New Roman" w:hAnsi="Menlo" w:cs="Menlo"/>
          <w:color w:val="A9B7C6"/>
          <w:sz w:val="18"/>
          <w:szCs w:val="18"/>
        </w:rPr>
        <w:t>(x)</w:t>
      </w:r>
    </w:p>
    <w:p w:rsidR="00AF4917" w:rsidRDefault="00D011FE"/>
    <w:p w:rsidR="00017A33" w:rsidRDefault="00017A33">
      <w:bookmarkStart w:id="0" w:name="_GoBack"/>
      <w:r w:rsidRPr="00017A33">
        <w:lastRenderedPageBreak/>
        <w:drawing>
          <wp:inline distT="0" distB="0" distL="0" distR="0" wp14:anchorId="1E31A75B" wp14:editId="4FE36CC9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7A33" w:rsidSect="0043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1FE" w:rsidRDefault="00D011FE" w:rsidP="00353AB8">
      <w:r>
        <w:separator/>
      </w:r>
    </w:p>
  </w:endnote>
  <w:endnote w:type="continuationSeparator" w:id="0">
    <w:p w:rsidR="00D011FE" w:rsidRDefault="00D011FE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1FE" w:rsidRDefault="00D011FE" w:rsidP="00353AB8">
      <w:r>
        <w:separator/>
      </w:r>
    </w:p>
  </w:footnote>
  <w:footnote w:type="continuationSeparator" w:id="0">
    <w:p w:rsidR="00D011FE" w:rsidRDefault="00D011FE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33"/>
    <w:rsid w:val="00017A33"/>
    <w:rsid w:val="00353AB8"/>
    <w:rsid w:val="00391A23"/>
    <w:rsid w:val="00435881"/>
    <w:rsid w:val="00CE5752"/>
    <w:rsid w:val="00D0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1C651D13-C47C-1E4F-A13E-C7E7FAF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2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2019-12-23T03:14:00Z</dcterms:created>
  <dcterms:modified xsi:type="dcterms:W3CDTF">2019-12-23T03:16:00Z</dcterms:modified>
</cp:coreProperties>
</file>