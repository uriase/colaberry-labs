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E49" w:rsidRPr="00D44E49" w:rsidRDefault="00D44E49" w:rsidP="00D44E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t>#Lab</w:t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br/>
        <w:t>#2 Create an array from a range of values from 1 to 20 incrementing by 2</w:t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numpy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D44E49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np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  <w:t xml:space="preserve">ab = 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np.arange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D44E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20</w:t>
      </w:r>
      <w:r w:rsidRPr="00D44E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(ab)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t>#3 Print datatype</w:t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ab.dtype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t>#4 Print size of array</w:t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ab.size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t>#5 Reshape array created to 5 rows and 2 columns</w:t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ab.reshape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D44E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t>#6.a Find and print MAX of each row</w:t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np.max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np.max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np.max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np.max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np.max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t>#6.b Find and print MIN of each row</w:t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np.min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np.min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np.min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np.min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np.min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t xml:space="preserve">#6.c Find </w:t>
      </w:r>
      <w:proofErr w:type="spellStart"/>
      <w:r w:rsidRPr="00D44E49">
        <w:rPr>
          <w:rFonts w:ascii="Menlo" w:eastAsia="Times New Roman" w:hAnsi="Menlo" w:cs="Menlo"/>
          <w:color w:val="808080"/>
          <w:sz w:val="18"/>
          <w:szCs w:val="18"/>
        </w:rPr>
        <w:t>anf</w:t>
      </w:r>
      <w:proofErr w:type="spellEnd"/>
      <w:r w:rsidRPr="00D44E49">
        <w:rPr>
          <w:rFonts w:ascii="Menlo" w:eastAsia="Times New Roman" w:hAnsi="Menlo" w:cs="Menlo"/>
          <w:color w:val="808080"/>
          <w:sz w:val="18"/>
          <w:szCs w:val="18"/>
        </w:rPr>
        <w:t xml:space="preserve"> print AVG of each row</w:t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np.mean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np.mean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np.mean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np.mean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np.mean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t>#6.d Find and print SUM of each row</w:t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np.sum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np.sum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np.sum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np.sum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np.sum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t>#7.a Find and print the MAX of each column</w:t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np.max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[:</w:t>
      </w:r>
      <w:r w:rsidRPr="00D44E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np.max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[:</w:t>
      </w:r>
      <w:r w:rsidRPr="00D44E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t>#7.b Find and print the MIN of each column</w:t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np.min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[:</w:t>
      </w:r>
      <w:r w:rsidRPr="00D44E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np.min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[:</w:t>
      </w:r>
      <w:r w:rsidRPr="00D44E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t>#7.c Find and print the AVG of each column</w:t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np.mean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[:</w:t>
      </w:r>
      <w:r w:rsidRPr="00D44E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np.mean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[:</w:t>
      </w:r>
      <w:r w:rsidRPr="00D44E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t>#7.d Find and print the SUM of each column</w:t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np.sum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[:</w:t>
      </w:r>
      <w:r w:rsidRPr="00D44E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np.sum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[:</w:t>
      </w:r>
      <w:r w:rsidRPr="00D44E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]))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t>#8 Create a multi-dimensional; array consisting of 2 instances of 4 rows and 4 columns</w:t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br/>
        <w:t>#full of 0's</w:t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abcd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np.zeros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((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D44E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D44E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abcd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lastRenderedPageBreak/>
        <w:t>print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abcd.ndim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t>#9 Create a multi-dimensional; array consisting of 4 instances of 5 rows and 3</w:t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br/>
        <w:t>#columns full of random numbers.</w:t>
      </w:r>
      <w:r w:rsidRPr="00D44E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 xml:space="preserve">md = </w:t>
      </w:r>
      <w:proofErr w:type="spellStart"/>
      <w:r w:rsidRPr="00D44E49">
        <w:rPr>
          <w:rFonts w:ascii="Menlo" w:eastAsia="Times New Roman" w:hAnsi="Menlo" w:cs="Menlo"/>
          <w:color w:val="A9B7C6"/>
          <w:sz w:val="18"/>
          <w:szCs w:val="18"/>
        </w:rPr>
        <w:t>np.random.random</w:t>
      </w:r>
      <w:proofErr w:type="spellEnd"/>
      <w:r w:rsidRPr="00D44E49">
        <w:rPr>
          <w:rFonts w:ascii="Menlo" w:eastAsia="Times New Roman" w:hAnsi="Menlo" w:cs="Menlo"/>
          <w:color w:val="A9B7C6"/>
          <w:sz w:val="18"/>
          <w:szCs w:val="18"/>
        </w:rPr>
        <w:t>((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D44E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D44E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D44E49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44E49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D44E49">
        <w:rPr>
          <w:rFonts w:ascii="Menlo" w:eastAsia="Times New Roman" w:hAnsi="Menlo" w:cs="Menlo"/>
          <w:color w:val="A9B7C6"/>
          <w:sz w:val="18"/>
          <w:szCs w:val="18"/>
        </w:rPr>
        <w:t>(md)</w:t>
      </w:r>
    </w:p>
    <w:p w:rsidR="00AF4917" w:rsidRDefault="006336E0"/>
    <w:p w:rsidR="00D44E49" w:rsidRDefault="00D44E49">
      <w:r>
        <w:rPr>
          <w:noProof/>
        </w:rPr>
        <w:lastRenderedPageBreak/>
        <w:drawing>
          <wp:inline distT="0" distB="0" distL="0" distR="0">
            <wp:extent cx="5765800" cy="819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08 at 11.27.2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842000" cy="81153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08 at 11.27.1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E49" w:rsidSect="004358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6E0" w:rsidRDefault="006336E0" w:rsidP="00353AB8">
      <w:r>
        <w:separator/>
      </w:r>
    </w:p>
  </w:endnote>
  <w:endnote w:type="continuationSeparator" w:id="0">
    <w:p w:rsidR="006336E0" w:rsidRDefault="006336E0" w:rsidP="0035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6E0" w:rsidRDefault="006336E0" w:rsidP="00353AB8">
      <w:r>
        <w:separator/>
      </w:r>
    </w:p>
  </w:footnote>
  <w:footnote w:type="continuationSeparator" w:id="0">
    <w:p w:rsidR="006336E0" w:rsidRDefault="006336E0" w:rsidP="00353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Pr="00353AB8" w:rsidRDefault="00353AB8">
    <w:pPr>
      <w:pStyle w:val="Header"/>
      <w:rPr>
        <w:rFonts w:ascii="Courier New" w:hAnsi="Courier New" w:cs="Courier New"/>
      </w:rPr>
    </w:pPr>
    <w:r w:rsidRPr="00353AB8">
      <w:rPr>
        <w:rFonts w:ascii="Courier New" w:hAnsi="Courier New" w:cs="Courier New"/>
      </w:rPr>
      <w:t>Urias Escudero</w:t>
    </w:r>
    <w:r w:rsidRPr="00353AB8">
      <w:rPr>
        <w:rFonts w:ascii="Courier New" w:hAnsi="Courier New" w:cs="Courier New"/>
      </w:rPr>
      <w:ptab w:relativeTo="margin" w:alignment="center" w:leader="none"/>
    </w:r>
    <w:r w:rsidRPr="00353AB8">
      <w:rPr>
        <w:rFonts w:ascii="Courier New" w:hAnsi="Courier New" w:cs="Courier New"/>
      </w:rPr>
      <w:t>Data Analytics Class 23</w:t>
    </w:r>
    <w:r w:rsidRPr="00353AB8">
      <w:rPr>
        <w:rFonts w:ascii="Courier New" w:hAnsi="Courier New" w:cs="Courier New"/>
      </w:rPr>
      <w:ptab w:relativeTo="margin" w:alignment="right" w:leader="none"/>
    </w:r>
    <w:r w:rsidRPr="00353AB8">
      <w:rPr>
        <w:rFonts w:ascii="Courier New" w:hAnsi="Courier New" w:cs="Courier New"/>
      </w:rPr>
      <w:t>Section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49"/>
    <w:rsid w:val="00353AB8"/>
    <w:rsid w:val="00391A23"/>
    <w:rsid w:val="00435881"/>
    <w:rsid w:val="006336E0"/>
    <w:rsid w:val="00CE5752"/>
    <w:rsid w:val="00D4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E2F02"/>
  <w15:chartTrackingRefBased/>
  <w15:docId w15:val="{A74348E1-A7EF-004B-855D-0925B69A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AB8"/>
  </w:style>
  <w:style w:type="paragraph" w:styleId="Footer">
    <w:name w:val="footer"/>
    <w:basedOn w:val="Normal"/>
    <w:link w:val="Foot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A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E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riasescudero/Library/Group%20Containers/UBF8T346G9.Office/User%20Content.localized/Templates.localized/Pyth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PythonTemplate.dotx</Template>
  <TotalTime>1</TotalTime>
  <Pages>4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Urias Escudero</dc:creator>
  <cp:keywords/>
  <dc:description/>
  <cp:lastModifiedBy>Urias Escudero</cp:lastModifiedBy>
  <cp:revision>1</cp:revision>
  <dcterms:created xsi:type="dcterms:W3CDTF">2020-01-08T19:26:00Z</dcterms:created>
  <dcterms:modified xsi:type="dcterms:W3CDTF">2020-01-08T19:28:00Z</dcterms:modified>
</cp:coreProperties>
</file>