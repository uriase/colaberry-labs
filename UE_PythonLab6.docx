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76D" w:rsidRPr="00E6776D" w:rsidRDefault="00E6776D" w:rsidP="00E67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E6776D">
        <w:rPr>
          <w:rFonts w:ascii="Menlo" w:eastAsia="Times New Roman" w:hAnsi="Menlo" w:cs="Menlo"/>
          <w:color w:val="808080"/>
          <w:sz w:val="18"/>
          <w:szCs w:val="18"/>
        </w:rPr>
        <w:t>#2 Create 2 Dictionaries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 = {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'Honda'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'Type R'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'Dodge'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'Caravan'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Ford'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'Focus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'Hyundai'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senata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'Subaru'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Impressa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 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#space does not matter.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(Cars)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#changing values: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'Hyundai'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Senata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(Cars[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'Hyundai'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>Trucks = {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'GMC'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'F150'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'Tesla'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Cybertruck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'Ford1' 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'Raptor'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'Toyota'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'Tundra'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'Ford'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'Bronco' 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#if you have duplicate keys, it will only print one.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(Trucks)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 xml:space="preserve">#3. Copy Cars and Trucks Dictionaries into the </w:t>
      </w:r>
      <w:proofErr w:type="spellStart"/>
      <w:r w:rsidRPr="00E6776D">
        <w:rPr>
          <w:rFonts w:ascii="Menlo" w:eastAsia="Times New Roman" w:hAnsi="Menlo" w:cs="Menlo"/>
          <w:color w:val="808080"/>
          <w:sz w:val="18"/>
          <w:szCs w:val="18"/>
        </w:rPr>
        <w:t>CarsandTrucks</w:t>
      </w:r>
      <w:proofErr w:type="spellEnd"/>
      <w:r w:rsidRPr="00E6776D">
        <w:rPr>
          <w:rFonts w:ascii="Menlo" w:eastAsia="Times New Roman" w:hAnsi="Menlo" w:cs="Menlo"/>
          <w:color w:val="808080"/>
          <w:sz w:val="18"/>
          <w:szCs w:val="18"/>
        </w:rPr>
        <w:t xml:space="preserve"> dictionary.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proofErr w:type="spellStart"/>
      <w:r w:rsidRPr="00E6776D">
        <w:rPr>
          <w:rFonts w:ascii="Menlo" w:eastAsia="Times New Roman" w:hAnsi="Menlo" w:cs="Menlo"/>
          <w:color w:val="A9B7C6"/>
          <w:sz w:val="18"/>
          <w:szCs w:val="18"/>
        </w:rPr>
        <w:t>CarsandTrucks</w:t>
      </w:r>
      <w:proofErr w:type="spellEnd"/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 = {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'Cars'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'Honda'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'Type R'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'Dodge'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'Caravan'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Ford'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'Focus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'Hyundai'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senata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'Subaru'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Impressa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 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#space does not matter.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'Trucks'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: {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'GMC'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'F150'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'Tesla'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E6776D">
        <w:rPr>
          <w:rFonts w:ascii="Menlo" w:eastAsia="Times New Roman" w:hAnsi="Menlo" w:cs="Menlo"/>
          <w:color w:val="6A8759"/>
          <w:sz w:val="18"/>
          <w:szCs w:val="18"/>
        </w:rPr>
        <w:t>Cybertruck</w:t>
      </w:r>
      <w:proofErr w:type="spellEnd"/>
      <w:r w:rsidRPr="00E6776D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'Ford1' 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'Raptor'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'Toyota'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'Tundra'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'Ford'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: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'Bronco'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}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E6776D">
        <w:rPr>
          <w:rFonts w:ascii="Menlo" w:eastAsia="Times New Roman" w:hAnsi="Menlo" w:cs="Menlo"/>
          <w:color w:val="A9B7C6"/>
          <w:sz w:val="18"/>
          <w:szCs w:val="18"/>
        </w:rPr>
        <w:t>CarsandTrucks</w:t>
      </w:r>
      <w:proofErr w:type="spellEnd"/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#4 Do a search where you get a false result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'GMC' 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Cars: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'True'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'False'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#or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'GMC' 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lastRenderedPageBreak/>
        <w:t>#5 Delete 3 entries from Cars and 2 entries from Trucks dictionary.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  <w:t>#to delete name: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  <w:t># del Cars['Hyundai']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del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'Dodge'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del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'Hyundai'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del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'Ford'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del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Trucks[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'GMC'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del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Trucks[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'Toyota'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#6 Create a For Loop to display all cars and trucks from 2 dictionaries.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car 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Cars: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'I like this {0}'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.format(car))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 xml:space="preserve">print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proofErr w:type="spellStart"/>
      <w:r w:rsidRPr="00E6776D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Trucks: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'I like this %s'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%</w:t>
      </w:r>
      <w:proofErr w:type="spellStart"/>
      <w:r w:rsidRPr="00E6776D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) 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#variable option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>''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for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both </w:t>
      </w:r>
      <w:r w:rsidRPr="00E6776D">
        <w:rPr>
          <w:rFonts w:ascii="Menlo" w:eastAsia="Times New Roman" w:hAnsi="Menlo" w:cs="Menlo"/>
          <w:color w:val="CC7832"/>
          <w:sz w:val="18"/>
          <w:szCs w:val="18"/>
        </w:rPr>
        <w:t xml:space="preserve">in </w:t>
      </w:r>
      <w:proofErr w:type="spellStart"/>
      <w:r w:rsidRPr="00E6776D">
        <w:rPr>
          <w:rFonts w:ascii="Menlo" w:eastAsia="Times New Roman" w:hAnsi="Menlo" w:cs="Menlo"/>
          <w:color w:val="A9B7C6"/>
          <w:sz w:val="18"/>
          <w:szCs w:val="18"/>
        </w:rPr>
        <w:t>CarsandTrucks</w:t>
      </w:r>
      <w:proofErr w:type="spellEnd"/>
      <w:r w:rsidRPr="00E6776D">
        <w:rPr>
          <w:rFonts w:ascii="Menlo" w:eastAsia="Times New Roman" w:hAnsi="Menlo" w:cs="Menlo"/>
          <w:color w:val="A9B7C6"/>
          <w:sz w:val="18"/>
          <w:szCs w:val="18"/>
        </w:rPr>
        <w:t>: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r w:rsidRPr="00E6776D">
        <w:rPr>
          <w:rFonts w:ascii="Menlo" w:eastAsia="Times New Roman" w:hAnsi="Menlo" w:cs="Menlo"/>
          <w:color w:val="8888C6"/>
          <w:sz w:val="18"/>
          <w:szCs w:val="18"/>
        </w:rPr>
        <w:t>print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E6776D">
        <w:rPr>
          <w:rFonts w:ascii="Menlo" w:eastAsia="Times New Roman" w:hAnsi="Menlo" w:cs="Menlo"/>
          <w:color w:val="6A8759"/>
          <w:sz w:val="18"/>
          <w:szCs w:val="18"/>
        </w:rPr>
        <w:t xml:space="preserve">'I like this {0}' </w:t>
      </w:r>
      <w:r w:rsidRPr="00E6776D">
        <w:rPr>
          <w:rFonts w:ascii="Menlo" w:eastAsia="Times New Roman" w:hAnsi="Menlo" w:cs="Menlo"/>
          <w:color w:val="A9B7C6"/>
          <w:sz w:val="18"/>
          <w:szCs w:val="18"/>
        </w:rPr>
        <w:t xml:space="preserve">.format(both)) </w:t>
      </w:r>
      <w:r w:rsidRPr="00E6776D">
        <w:rPr>
          <w:rFonts w:ascii="Menlo" w:eastAsia="Times New Roman" w:hAnsi="Menlo" w:cs="Menlo"/>
          <w:color w:val="808080"/>
          <w:sz w:val="18"/>
          <w:szCs w:val="18"/>
        </w:rPr>
        <w:t>#this prints out only the dictionary titles</w:t>
      </w:r>
    </w:p>
    <w:p w:rsidR="00AF4917" w:rsidRDefault="00CF27C6"/>
    <w:p w:rsidR="00E6776D" w:rsidRDefault="00E6776D">
      <w:r>
        <w:rPr>
          <w:noProof/>
        </w:rPr>
        <w:drawing>
          <wp:inline distT="0" distB="0" distL="0" distR="0">
            <wp:extent cx="5943600" cy="39852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6 at 3.15.3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76D" w:rsidSect="004358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7C6" w:rsidRDefault="00CF27C6" w:rsidP="00353AB8">
      <w:r>
        <w:separator/>
      </w:r>
    </w:p>
  </w:endnote>
  <w:endnote w:type="continuationSeparator" w:id="0">
    <w:p w:rsidR="00CF27C6" w:rsidRDefault="00CF27C6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7C6" w:rsidRDefault="00CF27C6" w:rsidP="00353AB8">
      <w:r>
        <w:separator/>
      </w:r>
    </w:p>
  </w:footnote>
  <w:footnote w:type="continuationSeparator" w:id="0">
    <w:p w:rsidR="00CF27C6" w:rsidRDefault="00CF27C6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Default="00353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6D"/>
    <w:rsid w:val="00353AB8"/>
    <w:rsid w:val="00391A23"/>
    <w:rsid w:val="00435881"/>
    <w:rsid w:val="00CE5752"/>
    <w:rsid w:val="00CF27C6"/>
    <w:rsid w:val="00E6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48B08A12-2436-BC4B-8ABB-61FC430A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Python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PythonTemplate.dotx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2019-12-16T23:15:00Z</dcterms:created>
  <dcterms:modified xsi:type="dcterms:W3CDTF">2019-12-16T23:16:00Z</dcterms:modified>
</cp:coreProperties>
</file>