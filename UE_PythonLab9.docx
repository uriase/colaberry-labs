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18" w:rsidRPr="006A3918" w:rsidRDefault="006A3918" w:rsidP="006A3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os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xlwt.compat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xrange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xlwt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Workbook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Formula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easyxf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os.getcwd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())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os.mkdir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'Script9LabAssignment'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file = </w:t>
      </w:r>
      <w:r w:rsidRPr="006A3918">
        <w:rPr>
          <w:rFonts w:ascii="Menlo" w:eastAsia="Times New Roman" w:hAnsi="Menlo" w:cs="Menlo"/>
          <w:color w:val="8888C6"/>
          <w:sz w:val="18"/>
          <w:szCs w:val="18"/>
        </w:rPr>
        <w:t>open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"Script9LabAssignment/lab9.txt"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"w"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file.write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"This is my assignment for Lab 9.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"I know that it is easy to create text files in Python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"I just need to relax and follow the yellow brick road"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file.close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wb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= Workbook()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sheet1 =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wb.add_sheet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'Sheet 1'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Style1 =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easyxf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 xml:space="preserve">'pattern: pattern solid, </w:t>
      </w:r>
      <w:proofErr w:type="spellStart"/>
      <w:r w:rsidRPr="006A3918">
        <w:rPr>
          <w:rFonts w:ascii="Menlo" w:eastAsia="Times New Roman" w:hAnsi="Menlo" w:cs="Menlo"/>
          <w:color w:val="6A8759"/>
          <w:sz w:val="18"/>
          <w:szCs w:val="18"/>
        </w:rPr>
        <w:t>fore_colour</w:t>
      </w:r>
      <w:proofErr w:type="spellEnd"/>
      <w:r w:rsidRPr="006A3918">
        <w:rPr>
          <w:rFonts w:ascii="Menlo" w:eastAsia="Times New Roman" w:hAnsi="Menlo" w:cs="Menlo"/>
          <w:color w:val="6A8759"/>
          <w:sz w:val="18"/>
          <w:szCs w:val="18"/>
        </w:rPr>
        <w:t xml:space="preserve"> yellow;'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wb.save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'Script9LabAssignment/Lab9.xls'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>sheet1.write(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'Column1'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>sheet1.write(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'Column2'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>sheet1.write(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'Column3'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xrange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sheet1.write(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sheet1.write(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 xml:space="preserve">100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sheet1.write(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 +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 xml:space="preserve">1500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 xml:space="preserve">1500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>sheet1.write(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55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Style1)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>sheet1.write(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1450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Style1)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  <w:t>sheet1.write(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6897BB"/>
          <w:sz w:val="18"/>
          <w:szCs w:val="18"/>
        </w:rPr>
        <w:t>82500</w:t>
      </w:r>
      <w:r w:rsidRPr="006A391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Style1)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6A3918">
        <w:rPr>
          <w:rFonts w:ascii="Menlo" w:eastAsia="Times New Roman" w:hAnsi="Menlo" w:cs="Menlo"/>
          <w:color w:val="A9B7C6"/>
          <w:sz w:val="18"/>
          <w:szCs w:val="18"/>
        </w:rPr>
        <w:t>wb.save</w:t>
      </w:r>
      <w:proofErr w:type="spellEnd"/>
      <w:r w:rsidRPr="006A391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A3918">
        <w:rPr>
          <w:rFonts w:ascii="Menlo" w:eastAsia="Times New Roman" w:hAnsi="Menlo" w:cs="Menlo"/>
          <w:color w:val="6A8759"/>
          <w:sz w:val="18"/>
          <w:szCs w:val="18"/>
        </w:rPr>
        <w:t>'Script9LabAssignment/Lab9.xls'</w:t>
      </w:r>
      <w:r w:rsidRPr="006A3918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F4917" w:rsidRDefault="006A3918">
      <w:bookmarkStart w:id="0" w:name="_GoBack"/>
      <w:r w:rsidRPr="006A3918">
        <w:drawing>
          <wp:inline distT="0" distB="0" distL="0" distR="0" wp14:anchorId="2C3EE2BA" wp14:editId="038CBC56">
            <wp:extent cx="5943600" cy="24771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3918" w:rsidRDefault="006A3918">
      <w:r w:rsidRPr="006A3918">
        <w:lastRenderedPageBreak/>
        <w:drawing>
          <wp:inline distT="0" distB="0" distL="0" distR="0" wp14:anchorId="7F7AC823" wp14:editId="777A8900">
            <wp:extent cx="5943600" cy="25266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918" w:rsidSect="00435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31A" w:rsidRDefault="0021331A" w:rsidP="00353AB8">
      <w:r>
        <w:separator/>
      </w:r>
    </w:p>
  </w:endnote>
  <w:endnote w:type="continuationSeparator" w:id="0">
    <w:p w:rsidR="0021331A" w:rsidRDefault="0021331A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31A" w:rsidRDefault="0021331A" w:rsidP="00353AB8">
      <w:r>
        <w:separator/>
      </w:r>
    </w:p>
  </w:footnote>
  <w:footnote w:type="continuationSeparator" w:id="0">
    <w:p w:rsidR="0021331A" w:rsidRDefault="0021331A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18"/>
    <w:rsid w:val="0021331A"/>
    <w:rsid w:val="00353AB8"/>
    <w:rsid w:val="00391A23"/>
    <w:rsid w:val="00435881"/>
    <w:rsid w:val="006A3918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40B08A2E-0B74-E940-BCD9-E2F9B5E9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2019-12-23T01:36:00Z</dcterms:created>
  <dcterms:modified xsi:type="dcterms:W3CDTF">2019-12-23T01:37:00Z</dcterms:modified>
</cp:coreProperties>
</file>