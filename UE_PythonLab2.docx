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238" w:rsidRPr="00EB0238" w:rsidRDefault="00EB0238" w:rsidP="00EB02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bookmarkStart w:id="0" w:name="_GoBack"/>
      <w:bookmarkEnd w:id="0"/>
      <w:r w:rsidRPr="00EB0238">
        <w:rPr>
          <w:rFonts w:ascii="Menlo" w:eastAsia="Times New Roman" w:hAnsi="Menlo" w:cs="Menlo"/>
          <w:color w:val="808080"/>
          <w:sz w:val="18"/>
          <w:szCs w:val="18"/>
        </w:rPr>
        <w:t>#Lab 2: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#2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''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\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3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13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-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10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-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3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32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/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1359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948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#3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''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\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5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&lt;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-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&gt;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6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&lt;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101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&gt;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10112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&lt;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#4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''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\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&gt;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0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&lt;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&gt;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11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3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&lt;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120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/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12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*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 xml:space="preserve">124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&gt; 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#6 If you want to equate items(true or false statement) use double = : ==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#5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my_name =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'Ali Muwwakkil'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my_birthdate =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'2017-09-23'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my_age =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'35'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my_deathdate =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'70.5'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'Hello, my name is'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my_name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',it is a pleasure to meet you.'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'My birthdate is'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my_birthdate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'.'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'I am currently'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my_age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'.'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'My projected death date is when I am'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my_deathdate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>,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"."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'Lets talk about %s.'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% my_name 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#formatted strings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'His name is %s, and he is %s.'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% (my_name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my_age) 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#multiple formatted strings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'This is a test of %s'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% my_birthdate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'I wouldn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>\'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 xml:space="preserve">t be able to pull my %s'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% my_birthdate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#It's important to note that %s = text string(anything with in single quotation marks.)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#and %d is value, or number.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#6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 = [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'Ford'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'Honda'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'Subaru'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'Lamborghini'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'GMC'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'Hyundai'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'Tesla'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'Lexus'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lastRenderedPageBreak/>
        <w:t>'Toyota'</w:t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,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'Supra'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7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 to add to list use .append = Cars.append('Focus RS')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 to extend list with another list use .extend = Cars.extend(insert_otherlist)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#7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2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#8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8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#9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Cars.remove(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'Lamborghini'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#Take note that when you remove a value, the next item moves down and fills its spot.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#Deleted 'Lamborghini' and the one after it, GMC, came down with it.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  <w:t>#10 Updating an entry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 xml:space="preserve">] = 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'Ali-Muwwakkil'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Cars[</w:t>
      </w:r>
      <w:r w:rsidRPr="00EB0238">
        <w:rPr>
          <w:rFonts w:ascii="Menlo" w:eastAsia="Times New Roman" w:hAnsi="Menlo" w:cs="Menlo"/>
          <w:color w:val="6897BB"/>
          <w:sz w:val="18"/>
          <w:szCs w:val="18"/>
        </w:rPr>
        <w:t>4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]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t>#11</w:t>
      </w:r>
      <w:r w:rsidRPr="00EB0238">
        <w:rPr>
          <w:rFonts w:ascii="Menlo" w:eastAsia="Times New Roman" w:hAnsi="Menlo" w:cs="Menlo"/>
          <w:color w:val="808080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>print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t>''</w:t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A5C261"/>
          <w:sz w:val="18"/>
          <w:szCs w:val="18"/>
        </w:rPr>
        <w:br/>
      </w:r>
      <w:r w:rsidRPr="00EB0238">
        <w:rPr>
          <w:rFonts w:ascii="Menlo" w:eastAsia="Times New Roman" w:hAnsi="Menlo" w:cs="Menlo"/>
          <w:color w:val="CC7832"/>
          <w:sz w:val="18"/>
          <w:szCs w:val="18"/>
        </w:rPr>
        <w:t xml:space="preserve">print </w:t>
      </w:r>
      <w:r w:rsidRPr="00EB0238">
        <w:rPr>
          <w:rFonts w:ascii="Menlo" w:eastAsia="Times New Roman" w:hAnsi="Menlo" w:cs="Menlo"/>
          <w:color w:val="8888C6"/>
          <w:sz w:val="18"/>
          <w:szCs w:val="18"/>
        </w:rPr>
        <w:t>len</w:t>
      </w:r>
      <w:r w:rsidRPr="00EB0238">
        <w:rPr>
          <w:rFonts w:ascii="Menlo" w:eastAsia="Times New Roman" w:hAnsi="Menlo" w:cs="Menlo"/>
          <w:color w:val="A9B7C6"/>
          <w:sz w:val="18"/>
          <w:szCs w:val="18"/>
        </w:rPr>
        <w:t>(Cars)</w:t>
      </w:r>
    </w:p>
    <w:p w:rsidR="00AF4917" w:rsidRDefault="008D2CF0"/>
    <w:p w:rsidR="00EB0238" w:rsidRDefault="00EB0238">
      <w:r>
        <w:rPr>
          <w:noProof/>
        </w:rPr>
        <w:lastRenderedPageBreak/>
        <w:drawing>
          <wp:inline distT="0" distB="0" distL="0" distR="0" wp14:anchorId="0E87DC61" wp14:editId="25551C60">
            <wp:extent cx="5943600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0 at 12.51.3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1DBAA7" wp14:editId="05CD4512">
            <wp:extent cx="5943600" cy="219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0 at 12.51.2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238" w:rsidSect="004358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CF0" w:rsidRDefault="008D2CF0" w:rsidP="00353AB8">
      <w:r>
        <w:separator/>
      </w:r>
    </w:p>
  </w:endnote>
  <w:endnote w:type="continuationSeparator" w:id="0">
    <w:p w:rsidR="008D2CF0" w:rsidRDefault="008D2CF0" w:rsidP="00353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CF0" w:rsidRDefault="008D2CF0" w:rsidP="00353AB8">
      <w:r>
        <w:separator/>
      </w:r>
    </w:p>
  </w:footnote>
  <w:footnote w:type="continuationSeparator" w:id="0">
    <w:p w:rsidR="008D2CF0" w:rsidRDefault="008D2CF0" w:rsidP="00353A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3AB8" w:rsidRPr="00353AB8" w:rsidRDefault="00353AB8">
    <w:pPr>
      <w:pStyle w:val="Header"/>
      <w:rPr>
        <w:rFonts w:ascii="Courier New" w:hAnsi="Courier New" w:cs="Courier New"/>
      </w:rPr>
    </w:pPr>
    <w:r w:rsidRPr="00353AB8">
      <w:rPr>
        <w:rFonts w:ascii="Courier New" w:hAnsi="Courier New" w:cs="Courier New"/>
      </w:rPr>
      <w:t>Urias Escudero</w:t>
    </w:r>
    <w:r w:rsidRPr="00353AB8">
      <w:rPr>
        <w:rFonts w:ascii="Courier New" w:hAnsi="Courier New" w:cs="Courier New"/>
      </w:rPr>
      <w:ptab w:relativeTo="margin" w:alignment="center" w:leader="none"/>
    </w:r>
    <w:r w:rsidRPr="00353AB8">
      <w:rPr>
        <w:rFonts w:ascii="Courier New" w:hAnsi="Courier New" w:cs="Courier New"/>
      </w:rPr>
      <w:t>Data Analytics Class 23</w:t>
    </w:r>
    <w:r w:rsidRPr="00353AB8">
      <w:rPr>
        <w:rFonts w:ascii="Courier New" w:hAnsi="Courier New" w:cs="Courier New"/>
      </w:rPr>
      <w:ptab w:relativeTo="margin" w:alignment="right" w:leader="none"/>
    </w:r>
    <w:r w:rsidRPr="00353AB8">
      <w:rPr>
        <w:rFonts w:ascii="Courier New" w:hAnsi="Courier New" w:cs="Courier New"/>
      </w:rPr>
      <w:t>Section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00"/>
    <w:rsid w:val="00263500"/>
    <w:rsid w:val="00353AB8"/>
    <w:rsid w:val="003C31C4"/>
    <w:rsid w:val="00435881"/>
    <w:rsid w:val="008D2CF0"/>
    <w:rsid w:val="00CE5752"/>
    <w:rsid w:val="00EB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E2F02"/>
  <w15:chartTrackingRefBased/>
  <w15:docId w15:val="{112CEF9C-E557-C843-8739-D9A5C39A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AB8"/>
  </w:style>
  <w:style w:type="paragraph" w:styleId="Footer">
    <w:name w:val="footer"/>
    <w:basedOn w:val="Normal"/>
    <w:link w:val="FooterChar"/>
    <w:uiPriority w:val="99"/>
    <w:unhideWhenUsed/>
    <w:rsid w:val="00353A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AB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0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02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4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uriasescudero/Library/Group%20Containers/UBF8T346G9.Office/User%20Content.localized/Templates.localized/UE_PythonLab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UE_PythonLab2.dotx</Template>
  <TotalTime>0</TotalTime>
  <Pages>3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Urias Escudero</dc:creator>
  <cp:keywords/>
  <dc:description/>
  <cp:lastModifiedBy>Urias Escudero</cp:lastModifiedBy>
  <cp:revision>1</cp:revision>
  <dcterms:created xsi:type="dcterms:W3CDTF">2019-12-10T20:56:00Z</dcterms:created>
  <dcterms:modified xsi:type="dcterms:W3CDTF">2019-12-10T20:56:00Z</dcterms:modified>
</cp:coreProperties>
</file>