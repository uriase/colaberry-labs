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C0146" w14:textId="77777777" w:rsidR="00C70F03" w:rsidRPr="00C70F03" w:rsidRDefault="00C70F03" w:rsidP="00C70F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C70F03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matplotlib.pyplot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plt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 xml:space="preserve">pandas 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pd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user_columns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 xml:space="preserve"> = [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'NAME'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'CLUB'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'LEAGUE'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'POSITION'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'TIER'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'RATING'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'PACE'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'SHOOTING'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'PASSING'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'DRIBBLING'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'DEFENDING'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'PHYSICAL'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'LOADDATE'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  <w:t>soccer = pd.read_table(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'https://raw.githubusercontent.com/kafagy/fifa-FUT-Data/master/FIFA19.csv'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</w:t>
      </w:r>
      <w:proofErr w:type="spellStart"/>
      <w:r w:rsidRPr="00C70F03">
        <w:rPr>
          <w:rFonts w:ascii="Menlo" w:eastAsia="Times New Roman" w:hAnsi="Menlo" w:cs="Menlo"/>
          <w:color w:val="AA4926"/>
          <w:sz w:val="18"/>
          <w:szCs w:val="18"/>
        </w:rPr>
        <w:t>sep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','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</w:t>
      </w:r>
      <w:r w:rsidRPr="00C70F03">
        <w:rPr>
          <w:rFonts w:ascii="Menlo" w:eastAsia="Times New Roman" w:hAnsi="Menlo" w:cs="Menlo"/>
          <w:color w:val="AA4926"/>
          <w:sz w:val="18"/>
          <w:szCs w:val="18"/>
        </w:rPr>
        <w:t>header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70F03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</w:t>
      </w:r>
      <w:r w:rsidRPr="00C70F03">
        <w:rPr>
          <w:rFonts w:ascii="Menlo" w:eastAsia="Times New Roman" w:hAnsi="Menlo" w:cs="Menlo"/>
          <w:color w:val="AA4926"/>
          <w:sz w:val="18"/>
          <w:szCs w:val="18"/>
        </w:rPr>
        <w:t>names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=</w:t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user_columns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soccerheader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soccer.head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70F0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soccerheader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AVGRatingbyTier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 xml:space="preserve"> = soccer.groupby(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'TIER'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).RATING.mean().sort_values().plot(</w:t>
      </w:r>
      <w:r w:rsidRPr="00C70F03">
        <w:rPr>
          <w:rFonts w:ascii="Menlo" w:eastAsia="Times New Roman" w:hAnsi="Menlo" w:cs="Menlo"/>
          <w:color w:val="AA4926"/>
          <w:sz w:val="18"/>
          <w:szCs w:val="18"/>
        </w:rPr>
        <w:t>kind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'bar'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70F03">
        <w:rPr>
          <w:rFonts w:ascii="Menlo" w:eastAsia="Times New Roman" w:hAnsi="Menlo" w:cs="Menlo"/>
          <w:color w:val="AA4926"/>
          <w:sz w:val="18"/>
          <w:szCs w:val="18"/>
        </w:rPr>
        <w:t>color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'red'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AVGRatingbyTier.set_title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'Average Rating by Tier'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AVGRatingbyTier.set_xlabel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'Tier'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AVGRatingbyTier.set_ylabel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'Rating'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plt.show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AVGRatingbyTier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AVGRatingbyLeague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 xml:space="preserve"> = soccer.groupby(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'LEAGUE'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).RATING.mean().sort_values(</w:t>
      </w:r>
      <w:r w:rsidRPr="00C70F03">
        <w:rPr>
          <w:rFonts w:ascii="Menlo" w:eastAsia="Times New Roman" w:hAnsi="Menlo" w:cs="Menlo"/>
          <w:color w:val="AA4926"/>
          <w:sz w:val="18"/>
          <w:szCs w:val="18"/>
        </w:rPr>
        <w:t>ascending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).head().plot(</w:t>
      </w:r>
      <w:r w:rsidRPr="00C70F03">
        <w:rPr>
          <w:rFonts w:ascii="Menlo" w:eastAsia="Times New Roman" w:hAnsi="Menlo" w:cs="Menlo"/>
          <w:color w:val="AA4926"/>
          <w:sz w:val="18"/>
          <w:szCs w:val="18"/>
        </w:rPr>
        <w:t>kind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'barh'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70F03">
        <w:rPr>
          <w:rFonts w:ascii="Menlo" w:eastAsia="Times New Roman" w:hAnsi="Menlo" w:cs="Menlo"/>
          <w:color w:val="AA4926"/>
          <w:sz w:val="18"/>
          <w:szCs w:val="18"/>
        </w:rPr>
        <w:t>color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'green'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AVGRatingbyLeague.set_title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'Average Rating by League'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AVGRatingbyLeague.set_xlabel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'Rating'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AVGRatingbyLeague.set_ylabel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'League'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plt.show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AVGRatingbyLeague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AVGPacebyRating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soccer.groupby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'RATING'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).</w:t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PACE.max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().plot(</w:t>
      </w:r>
      <w:r w:rsidRPr="00C70F03">
        <w:rPr>
          <w:rFonts w:ascii="Menlo" w:eastAsia="Times New Roman" w:hAnsi="Menlo" w:cs="Menlo"/>
          <w:color w:val="AA4926"/>
          <w:sz w:val="18"/>
          <w:szCs w:val="18"/>
        </w:rPr>
        <w:t>kind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'hist'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70F03">
        <w:rPr>
          <w:rFonts w:ascii="Menlo" w:eastAsia="Times New Roman" w:hAnsi="Menlo" w:cs="Menlo"/>
          <w:color w:val="AA4926"/>
          <w:sz w:val="18"/>
          <w:szCs w:val="18"/>
        </w:rPr>
        <w:t>color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'blue'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AVGPacebyRating.set_title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'Average Max Pace Level by Rating'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AVGPacebyRating.set_xlabel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'Rating'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AVGPacebyRating.set_ylabel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'Max Pace Level'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plt.show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AVGPacebyRating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CntMaxRatingbyLeague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 xml:space="preserve"> = soccer.groupby(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'LEAGUE'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).RATING.max().sort_values(</w:t>
      </w:r>
      <w:r w:rsidRPr="00C70F03">
        <w:rPr>
          <w:rFonts w:ascii="Menlo" w:eastAsia="Times New Roman" w:hAnsi="Menlo" w:cs="Menlo"/>
          <w:color w:val="AA4926"/>
          <w:sz w:val="18"/>
          <w:szCs w:val="18"/>
        </w:rPr>
        <w:t>ascending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).head().plot(</w:t>
      </w:r>
      <w:r w:rsidRPr="00C70F03">
        <w:rPr>
          <w:rFonts w:ascii="Menlo" w:eastAsia="Times New Roman" w:hAnsi="Menlo" w:cs="Menlo"/>
          <w:color w:val="AA4926"/>
          <w:sz w:val="18"/>
          <w:szCs w:val="18"/>
        </w:rPr>
        <w:t>kind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'pie'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CntMaxRatingbyLeague.set_title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'Count of Max Player Rating by League'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ntMaxRatingbyLeague.set_ylabel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plt.show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CntMaxRatingbyLeague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CntPositionbyMaxRating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 xml:space="preserve"> = soccer.groupby(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'POSITION'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).RATING.max().sort_values(</w:t>
      </w:r>
      <w:r w:rsidRPr="00C70F03">
        <w:rPr>
          <w:rFonts w:ascii="Menlo" w:eastAsia="Times New Roman" w:hAnsi="Menlo" w:cs="Menlo"/>
          <w:color w:val="AA4926"/>
          <w:sz w:val="18"/>
          <w:szCs w:val="18"/>
        </w:rPr>
        <w:t>ascending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70F03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).head().plot(</w:t>
      </w:r>
      <w:r w:rsidRPr="00C70F03">
        <w:rPr>
          <w:rFonts w:ascii="Menlo" w:eastAsia="Times New Roman" w:hAnsi="Menlo" w:cs="Menlo"/>
          <w:color w:val="AA4926"/>
          <w:sz w:val="18"/>
          <w:szCs w:val="18"/>
        </w:rPr>
        <w:t>color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'purple'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CntPositionbyMaxRating.set_title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'Max Rating by Total Count of Positions'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CntPositionbyMaxRating.set_xlabel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'Positions'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CntPositionbyMaxRating.set_ylabel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70F03">
        <w:rPr>
          <w:rFonts w:ascii="Menlo" w:eastAsia="Times New Roman" w:hAnsi="Menlo" w:cs="Menlo"/>
          <w:color w:val="6A8759"/>
          <w:sz w:val="18"/>
          <w:szCs w:val="18"/>
        </w:rPr>
        <w:t>'Rating'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70F0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plt.show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C70F03">
        <w:rPr>
          <w:rFonts w:ascii="Menlo" w:eastAsia="Times New Roman" w:hAnsi="Menlo" w:cs="Menlo"/>
          <w:color w:val="A9B7C6"/>
          <w:sz w:val="18"/>
          <w:szCs w:val="18"/>
        </w:rPr>
        <w:t>CntPositionbyMaxRating</w:t>
      </w:r>
      <w:proofErr w:type="spellEnd"/>
      <w:r w:rsidRPr="00C70F03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14:paraId="1E79B77E" w14:textId="77777777" w:rsidR="00AF4917" w:rsidRDefault="00F230A5"/>
    <w:p w14:paraId="3E81272D" w14:textId="381BEE97" w:rsidR="00C70F03" w:rsidRDefault="00C70F03">
      <w:r>
        <w:rPr>
          <w:noProof/>
        </w:rPr>
        <w:lastRenderedPageBreak/>
        <w:drawing>
          <wp:inline distT="0" distB="0" distL="0" distR="0" wp14:anchorId="46C96384" wp14:editId="36FB9DF7">
            <wp:extent cx="3830855" cy="2873141"/>
            <wp:effectExtent l="0" t="0" r="508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Grap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89" cy="291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F724" w14:textId="740E7FB2" w:rsidR="003E6390" w:rsidRDefault="003E6390">
      <w:r>
        <w:t>The bar graph above shows the average rating for a player according to their incrementing t</w:t>
      </w:r>
      <w:bookmarkStart w:id="0" w:name="_GoBack"/>
      <w:bookmarkEnd w:id="0"/>
      <w:r>
        <w:t xml:space="preserve">ier(Bronze, Silver or Gold). </w:t>
      </w:r>
    </w:p>
    <w:p w14:paraId="7BC8D158" w14:textId="6E0B289D" w:rsidR="00C70F03" w:rsidRDefault="00C70F03">
      <w:r>
        <w:rPr>
          <w:noProof/>
        </w:rPr>
        <w:drawing>
          <wp:inline distT="0" distB="0" distL="0" distR="0" wp14:anchorId="6DE7CC7E" wp14:editId="709CEDB7">
            <wp:extent cx="3965610" cy="2974207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Bar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870" cy="301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EF2B" w14:textId="5B3DA316" w:rsidR="003E6390" w:rsidRDefault="003E6390">
      <w:r>
        <w:t xml:space="preserve">The bar graph above shows the average rating of all players in the top 5 global leagues. </w:t>
      </w:r>
    </w:p>
    <w:p w14:paraId="621421AA" w14:textId="66A666CB" w:rsidR="00C70F03" w:rsidRDefault="00C70F03">
      <w:r>
        <w:rPr>
          <w:noProof/>
        </w:rPr>
        <w:lastRenderedPageBreak/>
        <w:drawing>
          <wp:inline distT="0" distB="0" distL="0" distR="0" wp14:anchorId="4F586DB5" wp14:editId="0E7585B5">
            <wp:extent cx="3493971" cy="233959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347" cy="24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77DA" w14:textId="6C914CF0" w:rsidR="003E6390" w:rsidRDefault="003E6390">
      <w:r>
        <w:t>The bar above shows the max pace per player according to their rating.</w:t>
      </w:r>
    </w:p>
    <w:p w14:paraId="395C6AF9" w14:textId="09D92B7E" w:rsidR="00C70F03" w:rsidRDefault="00C70F03">
      <w:r>
        <w:rPr>
          <w:noProof/>
        </w:rPr>
        <w:drawing>
          <wp:inline distT="0" distB="0" distL="0" distR="0" wp14:anchorId="4D973922" wp14:editId="3D77B906">
            <wp:extent cx="4581625" cy="3436218"/>
            <wp:effectExtent l="0" t="0" r="3175" b="571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832" cy="346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415C" w14:textId="6E97F96D" w:rsidR="003E6390" w:rsidRDefault="003E6390">
      <w:r>
        <w:t>The above graph shows the max rating of all players in the top 5 global leagues.</w:t>
      </w:r>
    </w:p>
    <w:p w14:paraId="2980A1BC" w14:textId="5748C2B5" w:rsidR="00C70F03" w:rsidRDefault="00C70F03">
      <w:r>
        <w:rPr>
          <w:noProof/>
        </w:rPr>
        <w:lastRenderedPageBreak/>
        <w:drawing>
          <wp:inline distT="0" distB="0" distL="0" distR="0" wp14:anchorId="3501F5B2" wp14:editId="273B7153">
            <wp:extent cx="5110480" cy="3832860"/>
            <wp:effectExtent l="0" t="0" r="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125" cy="38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7A30" w14:textId="65564DAB" w:rsidR="003E6390" w:rsidRDefault="003E6390">
      <w:r>
        <w:t>The graph above shows the max rating per total count of position.</w:t>
      </w:r>
    </w:p>
    <w:sectPr w:rsidR="003E6390" w:rsidSect="004358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19C57" w14:textId="77777777" w:rsidR="00F230A5" w:rsidRDefault="00F230A5" w:rsidP="00353AB8">
      <w:r>
        <w:separator/>
      </w:r>
    </w:p>
  </w:endnote>
  <w:endnote w:type="continuationSeparator" w:id="0">
    <w:p w14:paraId="548D1635" w14:textId="77777777" w:rsidR="00F230A5" w:rsidRDefault="00F230A5" w:rsidP="0035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F68C8" w14:textId="77777777" w:rsidR="00353AB8" w:rsidRDefault="00353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52D2C" w14:textId="77777777" w:rsidR="00353AB8" w:rsidRDefault="00353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9D2B8" w14:textId="77777777" w:rsidR="00353AB8" w:rsidRDefault="0035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E8A0F" w14:textId="77777777" w:rsidR="00F230A5" w:rsidRDefault="00F230A5" w:rsidP="00353AB8">
      <w:r>
        <w:separator/>
      </w:r>
    </w:p>
  </w:footnote>
  <w:footnote w:type="continuationSeparator" w:id="0">
    <w:p w14:paraId="5B253DB0" w14:textId="77777777" w:rsidR="00F230A5" w:rsidRDefault="00F230A5" w:rsidP="0035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AA9F1" w14:textId="77777777" w:rsidR="00353AB8" w:rsidRDefault="00353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DE616" w14:textId="77777777" w:rsidR="00353AB8" w:rsidRPr="00353AB8" w:rsidRDefault="00353AB8">
    <w:pPr>
      <w:pStyle w:val="Header"/>
      <w:rPr>
        <w:rFonts w:ascii="Courier New" w:hAnsi="Courier New" w:cs="Courier New"/>
      </w:rPr>
    </w:pPr>
    <w:r w:rsidRPr="00353AB8">
      <w:rPr>
        <w:rFonts w:ascii="Courier New" w:hAnsi="Courier New" w:cs="Courier New"/>
      </w:rPr>
      <w:t>Urias Escudero</w:t>
    </w:r>
    <w:r w:rsidRPr="00353AB8">
      <w:rPr>
        <w:rFonts w:ascii="Courier New" w:hAnsi="Courier New" w:cs="Courier New"/>
      </w:rPr>
      <w:ptab w:relativeTo="margin" w:alignment="center" w:leader="none"/>
    </w:r>
    <w:r w:rsidRPr="00353AB8">
      <w:rPr>
        <w:rFonts w:ascii="Courier New" w:hAnsi="Courier New" w:cs="Courier New"/>
      </w:rPr>
      <w:t>Data Analytics Class 23</w:t>
    </w:r>
    <w:r w:rsidRPr="00353AB8">
      <w:rPr>
        <w:rFonts w:ascii="Courier New" w:hAnsi="Courier New" w:cs="Courier New"/>
      </w:rPr>
      <w:ptab w:relativeTo="margin" w:alignment="right" w:leader="none"/>
    </w:r>
    <w:r w:rsidRPr="00353AB8">
      <w:rPr>
        <w:rFonts w:ascii="Courier New" w:hAnsi="Courier New" w:cs="Courier New"/>
      </w:rPr>
      <w:t>Section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6A3C5" w14:textId="77777777" w:rsidR="00353AB8" w:rsidRDefault="00353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03"/>
    <w:rsid w:val="00353AB8"/>
    <w:rsid w:val="00391A23"/>
    <w:rsid w:val="003E6390"/>
    <w:rsid w:val="00435881"/>
    <w:rsid w:val="005779BB"/>
    <w:rsid w:val="00C70F03"/>
    <w:rsid w:val="00CE5752"/>
    <w:rsid w:val="00F2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D1A08"/>
  <w15:chartTrackingRefBased/>
  <w15:docId w15:val="{523E5CE3-954B-F749-9CE1-968BDCAF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AB8"/>
  </w:style>
  <w:style w:type="paragraph" w:styleId="Footer">
    <w:name w:val="footer"/>
    <w:basedOn w:val="Normal"/>
    <w:link w:val="Foot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A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F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8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riasescudero/Library/Group%20Containers/UBF8T346G9.Office/User%20Content.localized/Templates.localized/Pyth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PythonTemplate.dotx</Template>
  <TotalTime>10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Urias Escudero</dc:creator>
  <cp:keywords/>
  <dc:description/>
  <cp:lastModifiedBy>Urias Escudero</cp:lastModifiedBy>
  <cp:revision>2</cp:revision>
  <dcterms:created xsi:type="dcterms:W3CDTF">2020-01-10T06:14:00Z</dcterms:created>
  <dcterms:modified xsi:type="dcterms:W3CDTF">2020-01-10T06:30:00Z</dcterms:modified>
</cp:coreProperties>
</file>