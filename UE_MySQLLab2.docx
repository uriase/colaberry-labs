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917" w:rsidRDefault="00A12998">
      <w:r>
        <w:rPr>
          <w:noProof/>
        </w:rPr>
        <w:drawing>
          <wp:inline distT="0" distB="0" distL="0" distR="0">
            <wp:extent cx="5943600" cy="338328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98" w:rsidRDefault="00A12998"/>
    <w:p w:rsidR="00A12998" w:rsidRDefault="00A12998">
      <w:r>
        <w:rPr>
          <w:noProof/>
        </w:rPr>
        <w:drawing>
          <wp:inline distT="0" distB="0" distL="0" distR="0">
            <wp:extent cx="5943600" cy="3233420"/>
            <wp:effectExtent l="0" t="0" r="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98" w:rsidRDefault="00A12998"/>
    <w:p w:rsidR="00A12998" w:rsidRDefault="00A12998">
      <w:r>
        <w:rPr>
          <w:noProof/>
        </w:rPr>
        <w:lastRenderedPageBreak/>
        <w:drawing>
          <wp:inline distT="0" distB="0" distL="0" distR="0">
            <wp:extent cx="5943600" cy="3146425"/>
            <wp:effectExtent l="0" t="0" r="0" b="317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98" w:rsidRDefault="00A12998"/>
    <w:p w:rsidR="00A12998" w:rsidRDefault="00A12998">
      <w:r>
        <w:rPr>
          <w:noProof/>
        </w:rPr>
        <w:drawing>
          <wp:inline distT="0" distB="0" distL="0" distR="0">
            <wp:extent cx="5943600" cy="3251835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98" w:rsidRDefault="00A12998"/>
    <w:p w:rsidR="00A12998" w:rsidRDefault="00A12998">
      <w:r>
        <w:rPr>
          <w:noProof/>
        </w:rPr>
        <w:lastRenderedPageBreak/>
        <w:drawing>
          <wp:inline distT="0" distB="0" distL="0" distR="0">
            <wp:extent cx="5943600" cy="3258185"/>
            <wp:effectExtent l="0" t="0" r="0" b="571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98" w:rsidRDefault="00A12998"/>
    <w:p w:rsidR="00A12998" w:rsidRDefault="00A12998">
      <w:r>
        <w:rPr>
          <w:noProof/>
        </w:rPr>
        <w:drawing>
          <wp:inline distT="0" distB="0" distL="0" distR="0">
            <wp:extent cx="5943600" cy="3374390"/>
            <wp:effectExtent l="0" t="0" r="0" b="381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98" w:rsidRDefault="00A12998"/>
    <w:p w:rsidR="00A12998" w:rsidRDefault="00A12998">
      <w:r>
        <w:rPr>
          <w:noProof/>
        </w:rPr>
        <w:lastRenderedPageBreak/>
        <w:drawing>
          <wp:inline distT="0" distB="0" distL="0" distR="0">
            <wp:extent cx="5943600" cy="33540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98" w:rsidRDefault="00A12998"/>
    <w:p w:rsidR="00A12998" w:rsidRDefault="00A12998">
      <w:r>
        <w:rPr>
          <w:noProof/>
        </w:rPr>
        <w:drawing>
          <wp:inline distT="0" distB="0" distL="0" distR="0">
            <wp:extent cx="5943600" cy="3373755"/>
            <wp:effectExtent l="0" t="0" r="0" b="4445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98" w:rsidRDefault="00A12998"/>
    <w:p w:rsidR="00A12998" w:rsidRDefault="00A12998">
      <w:r>
        <w:rPr>
          <w:noProof/>
        </w:rPr>
        <w:lastRenderedPageBreak/>
        <w:drawing>
          <wp:inline distT="0" distB="0" distL="0" distR="0">
            <wp:extent cx="5943600" cy="3247390"/>
            <wp:effectExtent l="0" t="0" r="0" b="381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98" w:rsidRDefault="00A12998"/>
    <w:p w:rsidR="00A12998" w:rsidRDefault="00A12998">
      <w:r>
        <w:rPr>
          <w:noProof/>
        </w:rPr>
        <w:lastRenderedPageBreak/>
        <w:drawing>
          <wp:inline distT="0" distB="0" distL="0" distR="0">
            <wp:extent cx="5943600" cy="3360420"/>
            <wp:effectExtent l="0" t="0" r="0" b="508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J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78505"/>
            <wp:effectExtent l="0" t="0" r="0" b="0"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81375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998" w:rsidSect="0043588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DA6" w:rsidRDefault="00CE5DA6" w:rsidP="00353AB8">
      <w:r>
        <w:separator/>
      </w:r>
    </w:p>
  </w:endnote>
  <w:endnote w:type="continuationSeparator" w:id="0">
    <w:p w:rsidR="00CE5DA6" w:rsidRDefault="00CE5DA6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DA6" w:rsidRDefault="00CE5DA6" w:rsidP="00353AB8">
      <w:r>
        <w:separator/>
      </w:r>
    </w:p>
  </w:footnote>
  <w:footnote w:type="continuationSeparator" w:id="0">
    <w:p w:rsidR="00CE5DA6" w:rsidRDefault="00CE5DA6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98"/>
    <w:rsid w:val="00353AB8"/>
    <w:rsid w:val="00391A23"/>
    <w:rsid w:val="00435881"/>
    <w:rsid w:val="00A12998"/>
    <w:rsid w:val="00CE5752"/>
    <w:rsid w:val="00C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2F02"/>
  <w15:chartTrackingRefBased/>
  <w15:docId w15:val="{81C440CB-4C7B-B44E-9D86-E95808F6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1</TotalTime>
  <Pages>7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2020-01-19T21:39:00Z</dcterms:created>
  <dcterms:modified xsi:type="dcterms:W3CDTF">2020-01-19T21:41:00Z</dcterms:modified>
</cp:coreProperties>
</file>